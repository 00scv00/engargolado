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75" w:rsidRPr="007F26FE" w:rsidRDefault="00EF5463" w:rsidP="006B6475"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6A2C6" wp14:editId="455F4C36">
                <wp:simplePos x="0" y="0"/>
                <wp:positionH relativeFrom="column">
                  <wp:posOffset>-1697990</wp:posOffset>
                </wp:positionH>
                <wp:positionV relativeFrom="paragraph">
                  <wp:posOffset>6993255</wp:posOffset>
                </wp:positionV>
                <wp:extent cx="3905885" cy="3232785"/>
                <wp:effectExtent l="0" t="0" r="0" b="57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3232785"/>
                        </a:xfrm>
                        <a:prstGeom prst="parallelogram">
                          <a:avLst>
                            <a:gd name="adj" fmla="val 50359"/>
                          </a:avLst>
                        </a:prstGeom>
                        <a:solidFill>
                          <a:schemeClr val="accent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2F3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Oval 20" o:spid="_x0000_s1026" type="#_x0000_t7" style="position:absolute;margin-left:-133.7pt;margin-top:550.65pt;width:307.55pt;height:25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" adj="9003" fillcolor="#98c723 [3204]" stroked="f" strokeweight="6pt"/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CFDC2" wp14:editId="26FFE713">
                <wp:simplePos x="0" y="0"/>
                <wp:positionH relativeFrom="column">
                  <wp:posOffset>-1741805</wp:posOffset>
                </wp:positionH>
                <wp:positionV relativeFrom="paragraph">
                  <wp:posOffset>7574915</wp:posOffset>
                </wp:positionV>
                <wp:extent cx="3531235" cy="3071495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3071495"/>
                        </a:xfrm>
                        <a:prstGeom prst="parallelogram">
                          <a:avLst>
                            <a:gd name="adj" fmla="val 49254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51CA4" id="Oval 21" o:spid="_x0000_s1026" type="#_x0000_t7" style="position:absolute;margin-left:-137.15pt;margin-top:596.45pt;width:278.05pt;height:241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" adj="9254" fillcolor="#d8d8d8 [2732]" stroked="f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509773" wp14:editId="28CEDE8F">
                <wp:simplePos x="0" y="0"/>
                <wp:positionH relativeFrom="column">
                  <wp:posOffset>-683895</wp:posOffset>
                </wp:positionH>
                <wp:positionV relativeFrom="paragraph">
                  <wp:posOffset>8238490</wp:posOffset>
                </wp:positionV>
                <wp:extent cx="236093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463" w:rsidRPr="00EF5463" w:rsidRDefault="00EF5463">
                            <w:pPr>
                              <w:rPr>
                                <w:color w:val="7F7F7F" w:themeColor="text1" w:themeTint="80"/>
                                <w:sz w:val="56"/>
                              </w:rPr>
                            </w:pPr>
                            <w:r w:rsidRPr="00EF5463">
                              <w:rPr>
                                <w:color w:val="7F7F7F" w:themeColor="text1" w:themeTint="80"/>
                                <w:sz w:val="56"/>
                              </w:rPr>
                              <w:t>08/04/2019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5097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85pt;margin-top:648.7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HoEAIAAPoD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" filled="f" stroked="f">
                <v:textbox style="mso-fit-shape-to-text:t">
                  <w:txbxContent>
                    <w:p w:rsidR="00EF5463" w:rsidRPr="00EF5463" w:rsidRDefault="00EF5463">
                      <w:pPr>
                        <w:rPr>
                          <w:color w:val="7F7F7F" w:themeColor="text1" w:themeTint="80"/>
                          <w:sz w:val="56"/>
                        </w:rPr>
                      </w:pPr>
                      <w:r w:rsidRPr="00EF5463">
                        <w:rPr>
                          <w:color w:val="7F7F7F" w:themeColor="text1" w:themeTint="80"/>
                          <w:sz w:val="56"/>
                        </w:rPr>
                        <w:t>08/04/2019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C87221" wp14:editId="20CF24BF">
                <wp:simplePos x="0" y="0"/>
                <wp:positionH relativeFrom="column">
                  <wp:posOffset>1573530</wp:posOffset>
                </wp:positionH>
                <wp:positionV relativeFrom="paragraph">
                  <wp:posOffset>1943100</wp:posOffset>
                </wp:positionV>
                <wp:extent cx="3261360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463" w:rsidRPr="00EF5463" w:rsidRDefault="00EF5463" w:rsidP="00EF5463">
                            <w:pPr>
                              <w:jc w:val="center"/>
                              <w:rPr>
                                <w:color w:val="F2F2F2" w:themeColor="background1" w:themeShade="F2"/>
                                <w:sz w:val="96"/>
                              </w:rPr>
                            </w:pPr>
                            <w:r w:rsidRPr="00EF5463">
                              <w:rPr>
                                <w:color w:val="F2F2F2" w:themeColor="background1" w:themeShade="F2"/>
                                <w:sz w:val="96"/>
                              </w:rPr>
                              <w:t>Maquetado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87221" id="_x0000_s1027" type="#_x0000_t202" style="position:absolute;margin-left:123.9pt;margin-top:153pt;width:256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" filled="f" stroked="f">
                <v:textbox style="mso-fit-shape-to-text:t">
                  <w:txbxContent>
                    <w:p w:rsidR="00EF5463" w:rsidRPr="00EF5463" w:rsidRDefault="00EF5463" w:rsidP="00EF5463">
                      <w:pPr>
                        <w:jc w:val="center"/>
                        <w:rPr>
                          <w:color w:val="F2F2F2" w:themeColor="background1" w:themeShade="F2"/>
                          <w:sz w:val="96"/>
                        </w:rPr>
                      </w:pPr>
                      <w:r w:rsidRPr="00EF5463">
                        <w:rPr>
                          <w:color w:val="F2F2F2" w:themeColor="background1" w:themeShade="F2"/>
                          <w:sz w:val="96"/>
                        </w:rPr>
                        <w:t>Maquetado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26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1752C" wp14:editId="29B90542">
                <wp:simplePos x="0" y="0"/>
                <wp:positionH relativeFrom="column">
                  <wp:posOffset>2306320</wp:posOffset>
                </wp:positionH>
                <wp:positionV relativeFrom="paragraph">
                  <wp:posOffset>8677275</wp:posOffset>
                </wp:positionV>
                <wp:extent cx="2914650" cy="790575"/>
                <wp:effectExtent l="0" t="0" r="0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9146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7F26FE" w:rsidRDefault="006D33DD" w:rsidP="007F26FE">
                            <w:pPr>
                              <w:ind w:left="1416" w:hanging="1416"/>
                              <w:rPr>
                                <w:b/>
                                <w:i/>
                                <w:color w:val="F2F2F2" w:themeColor="background1" w:themeShade="F2"/>
                                <w:sz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2F2F2" w:themeColor="background1" w:themeShade="F2"/>
                                  <w:sz w:val="40"/>
                                </w:rPr>
                                <w:alias w:val="Autor"/>
                                <w:id w:val="-144068584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color w:val="F2F2F2" w:themeColor="background1" w:themeShade="F2"/>
                                </w:rPr>
                              </w:sdtEndPr>
                              <w:sdtContent>
                                <w:r w:rsidR="007F26FE" w:rsidRPr="007F26FE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40"/>
                                  </w:rPr>
                                  <w:t>Sergio Cuahutle Vazquez</w:t>
                                </w:r>
                                <w:r w:rsidR="007F26FE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40"/>
                                  </w:rPr>
                                  <w:t xml:space="preserve"> 4AVPG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1752C" id="Text Box 5" o:spid="_x0000_s1028" type="#_x0000_t202" style="position:absolute;margin-left:181.6pt;margin-top:683.25pt;width:229.5pt;height:62.2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" filled="f" stroked="f">
                <v:textbox>
                  <w:txbxContent>
                    <w:p w:rsidR="00B636DE" w:rsidRPr="007F26FE" w:rsidRDefault="006D33DD" w:rsidP="007F26FE">
                      <w:pPr>
                        <w:ind w:left="1416" w:hanging="1416"/>
                        <w:rPr>
                          <w:b/>
                          <w:i/>
                          <w:color w:val="F2F2F2" w:themeColor="background1" w:themeShade="F2"/>
                          <w:sz w:val="40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2F2F2" w:themeColor="background1" w:themeShade="F2"/>
                            <w:sz w:val="40"/>
                          </w:rPr>
                          <w:alias w:val="Autor"/>
                          <w:id w:val="-14406858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color w:val="F2F2F2" w:themeColor="background1" w:themeShade="F2"/>
                          </w:rPr>
                        </w:sdtEndPr>
                        <w:sdtContent>
                          <w:r w:rsidR="007F26FE" w:rsidRPr="007F26FE">
                            <w:rPr>
                              <w:b/>
                              <w:i/>
                              <w:color w:val="F2F2F2" w:themeColor="background1" w:themeShade="F2"/>
                              <w:sz w:val="40"/>
                            </w:rPr>
                            <w:t>Sergio Cuahutle Vazquez</w:t>
                          </w:r>
                          <w:r w:rsidR="007F26FE">
                            <w:rPr>
                              <w:b/>
                              <w:i/>
                              <w:color w:val="F2F2F2" w:themeColor="background1" w:themeShade="F2"/>
                              <w:sz w:val="40"/>
                            </w:rPr>
                            <w:t xml:space="preserve"> 4AVPG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7F26F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0B7A83" wp14:editId="6567BCA5">
                <wp:simplePos x="0" y="0"/>
                <wp:positionH relativeFrom="column">
                  <wp:posOffset>-1012190</wp:posOffset>
                </wp:positionH>
                <wp:positionV relativeFrom="paragraph">
                  <wp:posOffset>8202295</wp:posOffset>
                </wp:positionV>
                <wp:extent cx="2679700" cy="1370965"/>
                <wp:effectExtent l="0" t="0" r="0" b="6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7F26FE" w:rsidRDefault="006D33DD" w:rsidP="00D42E04">
                            <w:pPr>
                              <w:ind w:right="481"/>
                              <w:jc w:val="right"/>
                              <w:rPr>
                                <w:b/>
                                <w:i/>
                                <w:color w:val="7F7F7F" w:themeColor="text1" w:themeTint="80"/>
                                <w:sz w:val="5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7F7F7F" w:themeColor="text1" w:themeTint="80"/>
                                  <w:sz w:val="56"/>
                                </w:rPr>
                                <w:alias w:val="Publish Date"/>
                                <w:tag w:val=""/>
                                <w:id w:val="174683988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04-08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color w:val="7F7F7F" w:themeColor="text1" w:themeTint="80"/>
                                </w:rPr>
                              </w:sdtEndPr>
                              <w:sdtContent>
                                <w:r w:rsidR="007F26FE" w:rsidRPr="007F26FE">
                                  <w:rPr>
                                    <w:b/>
                                    <w:i/>
                                    <w:color w:val="7F7F7F" w:themeColor="text1" w:themeTint="80"/>
                                    <w:sz w:val="56"/>
                                  </w:rPr>
                                  <w:t>08/04/2019</w:t>
                                </w:r>
                              </w:sdtContent>
                            </w:sdt>
                          </w:p>
                          <w:p w:rsidR="00B636DE" w:rsidRPr="002208D9" w:rsidRDefault="00B636DE">
                            <w:pPr>
                              <w:rPr>
                                <w:color w:val="F2F2F2" w:themeColor="background1" w:themeShade="F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B7A83" id="Rectangle 14" o:spid="_x0000_s1029" style="position:absolute;margin-left:-79.7pt;margin-top:645.85pt;width:211pt;height:10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" filled="f" stroked="f">
                <v:textbox>
                  <w:txbxContent>
                    <w:p w:rsidR="00B636DE" w:rsidRPr="007F26FE" w:rsidRDefault="006D33DD" w:rsidP="00D42E04">
                      <w:pPr>
                        <w:ind w:right="481"/>
                        <w:jc w:val="right"/>
                        <w:rPr>
                          <w:b/>
                          <w:i/>
                          <w:color w:val="7F7F7F" w:themeColor="text1" w:themeTint="80"/>
                          <w:sz w:val="5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7F7F7F" w:themeColor="text1" w:themeTint="80"/>
                            <w:sz w:val="56"/>
                          </w:rPr>
                          <w:alias w:val="Publish Date"/>
                          <w:tag w:val=""/>
                          <w:id w:val="174683988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04-08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7F7F7F" w:themeColor="text1" w:themeTint="80"/>
                          </w:rPr>
                        </w:sdtEndPr>
                        <w:sdtContent>
                          <w:r w:rsidR="007F26FE" w:rsidRPr="007F26FE">
                            <w:rPr>
                              <w:b/>
                              <w:i/>
                              <w:color w:val="7F7F7F" w:themeColor="text1" w:themeTint="80"/>
                              <w:sz w:val="56"/>
                            </w:rPr>
                            <w:t>08/04/2019</w:t>
                          </w:r>
                        </w:sdtContent>
                      </w:sdt>
                    </w:p>
                    <w:p w:rsidR="00B636DE" w:rsidRPr="002208D9" w:rsidRDefault="00B636DE">
                      <w:pPr>
                        <w:rPr>
                          <w:color w:val="F2F2F2" w:themeColor="background1" w:themeShade="F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41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CE39A" wp14:editId="047466BD">
                <wp:simplePos x="0" y="0"/>
                <wp:positionH relativeFrom="column">
                  <wp:posOffset>2447290</wp:posOffset>
                </wp:positionH>
                <wp:positionV relativeFrom="paragraph">
                  <wp:posOffset>1078230</wp:posOffset>
                </wp:positionV>
                <wp:extent cx="3342005" cy="11506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005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418" w:rsidRPr="00657418" w:rsidRDefault="00657418" w:rsidP="00657418">
                            <w:pPr>
                              <w:jc w:val="center"/>
                              <w:rPr>
                                <w:i/>
                                <w:sz w:val="140"/>
                                <w:szCs w:val="1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CE39A" id="Rectangle 15" o:spid="_x0000_s1030" style="position:absolute;margin-left:192.7pt;margin-top:84.9pt;width:263.15pt;height:9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" filled="f" stroked="f" strokeweight="2pt">
                <v:textbox>
                  <w:txbxContent>
                    <w:p w:rsidR="00657418" w:rsidRPr="00657418" w:rsidRDefault="00657418" w:rsidP="00657418">
                      <w:pPr>
                        <w:jc w:val="center"/>
                        <w:rPr>
                          <w:i/>
                          <w:sz w:val="140"/>
                          <w:szCs w:val="1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41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60155" wp14:editId="15BDD4DA">
                <wp:simplePos x="0" y="0"/>
                <wp:positionH relativeFrom="column">
                  <wp:posOffset>197485</wp:posOffset>
                </wp:positionH>
                <wp:positionV relativeFrom="paragraph">
                  <wp:posOffset>1818640</wp:posOffset>
                </wp:positionV>
                <wp:extent cx="4632960" cy="2056130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2056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657418" w:rsidRDefault="00B636DE" w:rsidP="00F73A60">
                            <w:pPr>
                              <w:jc w:val="right"/>
                              <w:rPr>
                                <w:i/>
                                <w:color w:val="71941A" w:themeColor="accent1" w:themeShade="BF"/>
                                <w:sz w:val="136"/>
                                <w:szCs w:val="136"/>
                              </w:rPr>
                            </w:pPr>
                            <w:r w:rsidRPr="00AE0282">
                              <w:rPr>
                                <w:color w:val="71941A" w:themeColor="accent1" w:themeShade="BF"/>
                                <w:sz w:val="144"/>
                                <w:szCs w:val="88"/>
                              </w:rPr>
                              <w:tab/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sz w:val="96"/>
                                  <w:szCs w:val="1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Título"/>
                                <w:id w:val="87767176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F26FE" w:rsidRPr="007F26FE">
                                  <w:rPr>
                                    <w:i/>
                                    <w:color w:val="FFFFFF" w:themeColor="background1"/>
                                    <w:sz w:val="96"/>
                                    <w:szCs w:val="136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Maquetado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60155" id="Text Box 2" o:spid="_x0000_s1031" type="#_x0000_t202" style="position:absolute;margin-left:15.55pt;margin-top:143.2pt;width:364.8pt;height:16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" filled="f" stroked="f">
                <v:textbox>
                  <w:txbxContent>
                    <w:p w:rsidR="00B636DE" w:rsidRPr="00657418" w:rsidRDefault="00B636DE" w:rsidP="00F73A60">
                      <w:pPr>
                        <w:jc w:val="right"/>
                        <w:rPr>
                          <w:i/>
                          <w:color w:val="71941A" w:themeColor="accent1" w:themeShade="BF"/>
                          <w:sz w:val="136"/>
                          <w:szCs w:val="136"/>
                        </w:rPr>
                      </w:pPr>
                      <w:r w:rsidRPr="00AE0282">
                        <w:rPr>
                          <w:color w:val="71941A" w:themeColor="accent1" w:themeShade="BF"/>
                          <w:sz w:val="144"/>
                          <w:szCs w:val="88"/>
                        </w:rPr>
                        <w:tab/>
                      </w:r>
                      <w:sdt>
                        <w:sdtPr>
                          <w:rPr>
                            <w:i/>
                            <w:color w:val="FFFFFF" w:themeColor="background1"/>
                            <w:sz w:val="96"/>
                            <w:szCs w:val="1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alias w:val="Título"/>
                          <w:id w:val="87767176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F26FE" w:rsidRPr="007F26FE">
                            <w:rPr>
                              <w:i/>
                              <w:color w:val="FFFFFF" w:themeColor="background1"/>
                              <w:sz w:val="96"/>
                              <w:szCs w:val="1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Maquetado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2E9B60CD" wp14:editId="19DD60E5">
                <wp:simplePos x="0" y="0"/>
                <wp:positionH relativeFrom="column">
                  <wp:posOffset>-2121119</wp:posOffset>
                </wp:positionH>
                <wp:positionV relativeFrom="paragraph">
                  <wp:posOffset>661670</wp:posOffset>
                </wp:positionV>
                <wp:extent cx="8008620" cy="9568815"/>
                <wp:effectExtent l="0" t="0" r="0" b="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620" cy="9568815"/>
                        </a:xfrm>
                        <a:prstGeom prst="parallelogram">
                          <a:avLst>
                            <a:gd name="adj" fmla="val 56689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A89D" id="Parallelogram 26" o:spid="_x0000_s1026" type="#_x0000_t7" style="position:absolute;margin-left:-167pt;margin-top:52.1pt;width:630.6pt;height:753.4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" adj="12245" fillcolor="#3c8890 [2405]" stroked="f" strokeweight="6pt"/>
            </w:pict>
          </mc:Fallback>
        </mc:AlternateContent>
      </w:r>
      <w:r w:rsidR="00D42E0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AE6CD" wp14:editId="54D5321B">
                <wp:simplePos x="0" y="0"/>
                <wp:positionH relativeFrom="column">
                  <wp:posOffset>1059596</wp:posOffset>
                </wp:positionH>
                <wp:positionV relativeFrom="paragraph">
                  <wp:posOffset>2920365</wp:posOffset>
                </wp:positionV>
                <wp:extent cx="5334000" cy="5867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BFBFBF" w:themeColor="background1" w:themeShade="BF"/>
                                <w:sz w:val="32"/>
                              </w:rPr>
                              <w:alias w:val="Asunto"/>
                              <w:id w:val="-65745913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636DE" w:rsidRPr="007F26FE" w:rsidRDefault="007F26FE" w:rsidP="007B7BBB">
                                <w:pPr>
                                  <w:ind w:left="426"/>
                                  <w:rPr>
                                    <w:i/>
                                    <w:color w:val="98C723" w:themeColor="accent1"/>
                                  </w:rPr>
                                </w:pPr>
                                <w:r>
                                  <w:rPr>
                                    <w:i/>
                                    <w:color w:val="BFBFBF" w:themeColor="background1" w:themeShade="BF"/>
                                    <w:sz w:val="32"/>
                                  </w:rPr>
                                  <w:t>DESA</w:t>
                                </w:r>
                                <w:r w:rsidRPr="007F26FE">
                                  <w:rPr>
                                    <w:i/>
                                    <w:color w:val="BFBFBF" w:themeColor="background1" w:themeShade="BF"/>
                                    <w:sz w:val="32"/>
                                  </w:rPr>
                                  <w:t>RRO</w:t>
                                </w:r>
                                <w:r>
                                  <w:rPr>
                                    <w:i/>
                                    <w:color w:val="BFBFBF" w:themeColor="background1" w:themeShade="BF"/>
                                    <w:sz w:val="32"/>
                                  </w:rPr>
                                  <w:t>L</w:t>
                                </w:r>
                                <w:r w:rsidRPr="007F26FE">
                                  <w:rPr>
                                    <w:i/>
                                    <w:color w:val="BFBFBF" w:themeColor="background1" w:themeShade="BF"/>
                                    <w:sz w:val="32"/>
                                  </w:rPr>
                                  <w:t>LO DE APLICACIONES WEB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AE6CD" id="Text Box 4" o:spid="_x0000_s1032" type="#_x0000_t202" style="position:absolute;margin-left:83.45pt;margin-top:229.95pt;width:420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" filled="f" stroked="f">
                <v:textbox>
                  <w:txbxContent>
                    <w:sdt>
                      <w:sdtPr>
                        <w:rPr>
                          <w:i/>
                          <w:color w:val="BFBFBF" w:themeColor="background1" w:themeShade="BF"/>
                          <w:sz w:val="32"/>
                        </w:rPr>
                        <w:alias w:val="Asunto"/>
                        <w:id w:val="-65745913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636DE" w:rsidRPr="007F26FE" w:rsidRDefault="007F26FE" w:rsidP="007B7BBB">
                          <w:pPr>
                            <w:ind w:left="426"/>
                            <w:rPr>
                              <w:i/>
                              <w:color w:val="98C723" w:themeColor="accent1"/>
                            </w:rPr>
                          </w:pPr>
                          <w:r>
                            <w:rPr>
                              <w:i/>
                              <w:color w:val="BFBFBF" w:themeColor="background1" w:themeShade="BF"/>
                              <w:sz w:val="32"/>
                            </w:rPr>
                            <w:t>DESA</w:t>
                          </w:r>
                          <w:r w:rsidRPr="007F26FE">
                            <w:rPr>
                              <w:i/>
                              <w:color w:val="BFBFBF" w:themeColor="background1" w:themeShade="BF"/>
                              <w:sz w:val="32"/>
                            </w:rPr>
                            <w:t>RRO</w:t>
                          </w:r>
                          <w:r>
                            <w:rPr>
                              <w:i/>
                              <w:color w:val="BFBFBF" w:themeColor="background1" w:themeShade="BF"/>
                              <w:sz w:val="32"/>
                            </w:rPr>
                            <w:t>L</w:t>
                          </w:r>
                          <w:r w:rsidRPr="007F26FE">
                            <w:rPr>
                              <w:i/>
                              <w:color w:val="BFBFBF" w:themeColor="background1" w:themeShade="BF"/>
                              <w:sz w:val="32"/>
                            </w:rPr>
                            <w:t>LO DE APLICACIONES WEB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42E04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269E108" wp14:editId="32EAB358">
                <wp:simplePos x="0" y="0"/>
                <wp:positionH relativeFrom="column">
                  <wp:posOffset>-1156861</wp:posOffset>
                </wp:positionH>
                <wp:positionV relativeFrom="paragraph">
                  <wp:posOffset>8198069</wp:posOffset>
                </wp:positionV>
                <wp:extent cx="7131050" cy="5384800"/>
                <wp:effectExtent l="0" t="0" r="0" b="63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0" cy="5384800"/>
                        </a:xfrm>
                        <a:prstGeom prst="parallelogram">
                          <a:avLst>
                            <a:gd name="adj" fmla="val 46956"/>
                          </a:avLst>
                        </a:prstGeom>
                        <a:solidFill>
                          <a:schemeClr val="accent1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5228" id="Parallelogram 31" o:spid="_x0000_s1026" type="#_x0000_t7" style="position:absolute;margin-left:-91.1pt;margin-top:645.5pt;width:561.5pt;height:424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" adj="7659" fillcolor="#98c723 [3204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6C9244B0" wp14:editId="4261F38C">
                <wp:simplePos x="0" y="0"/>
                <wp:positionH relativeFrom="column">
                  <wp:posOffset>-1629826</wp:posOffset>
                </wp:positionH>
                <wp:positionV relativeFrom="paragraph">
                  <wp:posOffset>3752193</wp:posOffset>
                </wp:positionV>
                <wp:extent cx="7635240" cy="7011035"/>
                <wp:effectExtent l="0" t="0" r="3810" b="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7011035"/>
                        </a:xfrm>
                        <a:prstGeom prst="parallelogram">
                          <a:avLst>
                            <a:gd name="adj" fmla="val 46587"/>
                          </a:avLst>
                        </a:prstGeom>
                        <a:solidFill>
                          <a:schemeClr val="accent5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1FF5" id="Parallelogram 4" o:spid="_x0000_s1026" type="#_x0000_t7" style="position:absolute;margin-left:-128.35pt;margin-top:295.45pt;width:601.2pt;height:552.05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" adj="9240" fillcolor="#e0773c [3208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5CB253C" wp14:editId="2D6020ED">
                <wp:simplePos x="0" y="0"/>
                <wp:positionH relativeFrom="column">
                  <wp:posOffset>-2920781</wp:posOffset>
                </wp:positionH>
                <wp:positionV relativeFrom="paragraph">
                  <wp:posOffset>2459355</wp:posOffset>
                </wp:positionV>
                <wp:extent cx="7635240" cy="7011035"/>
                <wp:effectExtent l="0" t="0" r="3810" b="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7011035"/>
                        </a:xfrm>
                        <a:prstGeom prst="parallelogram">
                          <a:avLst>
                            <a:gd name="adj" fmla="val 43889"/>
                          </a:avLst>
                        </a:prstGeom>
                        <a:solidFill>
                          <a:schemeClr val="accent3"/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4F93" id="Parallelogram 30" o:spid="_x0000_s1026" type="#_x0000_t7" style="position:absolute;margin-left:-230pt;margin-top:193.65pt;width:601.2pt;height:552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" adj="8705" fillcolor="#deae00 [3206]" stroked="f" strokeweight="6pt"/>
            </w:pict>
          </mc:Fallback>
        </mc:AlternateContent>
      </w:r>
      <w:r w:rsidR="00D42E04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5BDBEB6E" wp14:editId="1EE3B1CE">
                <wp:simplePos x="0" y="0"/>
                <wp:positionH relativeFrom="column">
                  <wp:posOffset>-3868420</wp:posOffset>
                </wp:positionH>
                <wp:positionV relativeFrom="paragraph">
                  <wp:posOffset>-567690</wp:posOffset>
                </wp:positionV>
                <wp:extent cx="12359640" cy="11330305"/>
                <wp:effectExtent l="0" t="0" r="3810" b="444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640" cy="11330305"/>
                        </a:xfrm>
                        <a:prstGeom prst="parallelogram">
                          <a:avLst>
                            <a:gd name="adj" fmla="val 44203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762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FC64" id="Parallelogram 7" o:spid="_x0000_s1026" type="#_x0000_t7" style="position:absolute;margin-left:-304.6pt;margin-top:-44.7pt;width:973.2pt;height:892.15pt;z-index:251649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" adj="8753" fillcolor="#bcdfe3 [1301]" stroked="f" strokeweight="6pt"/>
            </w:pict>
          </mc:Fallback>
        </mc:AlternateContent>
      </w:r>
      <w:r w:rsidR="0075126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F38371" wp14:editId="460646DD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6DE" w:rsidRPr="00487322" w:rsidRDefault="00B636DE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7F26FE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2019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B636DE" w:rsidRPr="00613AEA" w:rsidRDefault="00B636DE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38371" id="Text Box 3" o:spid="_x0000_s1033" type="#_x0000_t202" style="position:absolute;margin-left:563.5pt;margin-top:372.65pt;width:231.05pt;height:2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pe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xtxGt2Jey+oJ&#10;FKwkCAxkCnMPFo1U3zEaYIZkWH/bUsUwat8LeAVJSIgdOm5DpvMINurcsj63UFECVIYNRuNyacZB&#10;te0V3zQQaXx3Qt7Cy6m5E/VzVof3BnPCcTvMNDuIzvfO63nyLn4B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AGXype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B636DE" w:rsidRPr="00487322" w:rsidRDefault="00B636DE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7F26FE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2019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B636DE" w:rsidRPr="00613AEA" w:rsidRDefault="00B636DE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79D97631" wp14:editId="26983F99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3D117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6B6475" w:rsidRPr="007F26FE" w:rsidSect="006A5F48">
      <w:headerReference w:type="default" r:id="rId8"/>
      <w:footerReference w:type="default" r:id="rId9"/>
      <w:footerReference w:type="first" r:id="rId10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3DD" w:rsidRDefault="006D33DD" w:rsidP="006B6475">
      <w:pPr>
        <w:spacing w:after="0" w:line="240" w:lineRule="auto"/>
      </w:pPr>
      <w:r>
        <w:separator/>
      </w:r>
    </w:p>
  </w:endnote>
  <w:endnote w:type="continuationSeparator" w:id="0">
    <w:p w:rsidR="006D33DD" w:rsidRDefault="006D33DD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B636DE" w:rsidRPr="00AE0282" w:rsidTr="006A5F48">
      <w:trPr>
        <w:trHeight w:val="299"/>
      </w:trPr>
      <w:tc>
        <w:tcPr>
          <w:tcW w:w="9923" w:type="dxa"/>
          <w:vAlign w:val="center"/>
        </w:tcPr>
        <w:p w:rsidR="00B636DE" w:rsidRDefault="00B636DE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0048" behindDoc="1" locked="0" layoutInCell="1" allowOverlap="1" wp14:anchorId="1A1ABFB0" wp14:editId="0F388DB8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64135</wp:posOffset>
                    </wp:positionV>
                    <wp:extent cx="7820025" cy="414655"/>
                    <wp:effectExtent l="0" t="0" r="9525" b="4445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867103" y="10168759"/>
                              <a:ext cx="7820025" cy="414655"/>
                            </a:xfrm>
                            <a:prstGeom prst="parallelogram">
                              <a:avLst>
                                <a:gd name="adj" fmla="val 51695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412E1F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16.45pt;margin-top:5.05pt;width:615.75pt;height:32.6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" adj="592" fillcolor="#a98d63 [3209]" stroked="f" strokeweight="2pt"/>
                </w:pict>
              </mc:Fallback>
            </mc:AlternateContent>
          </w:r>
        </w:p>
      </w:tc>
    </w:tr>
    <w:tr w:rsidR="00B636DE" w:rsidRPr="00F873AA" w:rsidTr="006A5F48">
      <w:trPr>
        <w:trHeight w:val="299"/>
      </w:trPr>
      <w:tc>
        <w:tcPr>
          <w:tcW w:w="9923" w:type="dxa"/>
          <w:vAlign w:val="center"/>
        </w:tcPr>
        <w:p w:rsidR="00B636DE" w:rsidRPr="00AE0282" w:rsidRDefault="00B636DE" w:rsidP="00F873AA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Autor: </w:t>
          </w:r>
          <w:sdt>
            <w:sdtPr>
              <w:rPr>
                <w:rFonts w:ascii="Arial" w:hAnsi="Arial" w:cs="Arial"/>
                <w:color w:val="FFFFFF" w:themeColor="background1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177983229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F26FE">
                <w:rPr>
                  <w:rFonts w:ascii="Arial" w:hAnsi="Arial" w:cs="Arial"/>
                  <w:color w:val="FFFFFF" w:themeColor="background1"/>
                  <w:sz w:val="24"/>
                  <w:lang w:val="es-MX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Sergio Cuahutle Vazquez 4AVPG</w:t>
              </w:r>
            </w:sdtContent>
          </w:sdt>
          <w:r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                              </w: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7F26FE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2</w:t>
          </w:r>
          <w:r w:rsidRPr="00F873AA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B636DE" w:rsidRDefault="00B636DE" w:rsidP="00F873AA">
    <w:pPr>
      <w:pStyle w:val="Encabezad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6DE" w:rsidRDefault="00B636DE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3DD" w:rsidRDefault="006D33DD" w:rsidP="006B6475">
      <w:pPr>
        <w:spacing w:after="0" w:line="240" w:lineRule="auto"/>
      </w:pPr>
      <w:r>
        <w:separator/>
      </w:r>
    </w:p>
  </w:footnote>
  <w:footnote w:type="continuationSeparator" w:id="0">
    <w:p w:rsidR="006D33DD" w:rsidRDefault="006D33DD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B636DE" w:rsidTr="006A5F48">
      <w:trPr>
        <w:trHeight w:val="516"/>
      </w:trPr>
      <w:tc>
        <w:tcPr>
          <w:tcW w:w="10001" w:type="dxa"/>
        </w:tcPr>
        <w:p w:rsidR="00B636DE" w:rsidRPr="00B35300" w:rsidRDefault="00B636DE" w:rsidP="00AE0282">
          <w:pPr>
            <w:pStyle w:val="Encabezado"/>
            <w:jc w:val="right"/>
            <w:rPr>
              <w:lang w:val="it-IT"/>
            </w:rPr>
          </w:pPr>
        </w:p>
      </w:tc>
    </w:tr>
    <w:tr w:rsidR="00B636DE" w:rsidRPr="00AE0282" w:rsidTr="006A5F48">
      <w:trPr>
        <w:trHeight w:val="454"/>
      </w:trPr>
      <w:tc>
        <w:tcPr>
          <w:tcW w:w="10001" w:type="dxa"/>
        </w:tcPr>
        <w:p w:rsidR="00B636DE" w:rsidRPr="00AE0282" w:rsidRDefault="00B636DE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</w:p>
      </w:tc>
    </w:tr>
  </w:tbl>
  <w:p w:rsidR="00B636DE" w:rsidRDefault="00B636DE">
    <w:pPr>
      <w:pStyle w:val="Encabezado"/>
      <w:rPr>
        <w:noProof/>
      </w:rPr>
    </w:pPr>
  </w:p>
  <w:p w:rsidR="00B636DE" w:rsidRDefault="00B636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C058D"/>
    <w:rsid w:val="000E46A3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45CB9"/>
    <w:rsid w:val="00432F7D"/>
    <w:rsid w:val="00447106"/>
    <w:rsid w:val="00487322"/>
    <w:rsid w:val="004A5314"/>
    <w:rsid w:val="0053624F"/>
    <w:rsid w:val="00546DCC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6D33DD"/>
    <w:rsid w:val="00751268"/>
    <w:rsid w:val="007742DF"/>
    <w:rsid w:val="007B7BBB"/>
    <w:rsid w:val="007D01F7"/>
    <w:rsid w:val="007F26FE"/>
    <w:rsid w:val="0086428F"/>
    <w:rsid w:val="008A6151"/>
    <w:rsid w:val="008F1CFF"/>
    <w:rsid w:val="00926740"/>
    <w:rsid w:val="00952096"/>
    <w:rsid w:val="00983878"/>
    <w:rsid w:val="009A1770"/>
    <w:rsid w:val="009B42D2"/>
    <w:rsid w:val="009F350A"/>
    <w:rsid w:val="00A06702"/>
    <w:rsid w:val="00A268AA"/>
    <w:rsid w:val="00A31053"/>
    <w:rsid w:val="00A40FB8"/>
    <w:rsid w:val="00A42F53"/>
    <w:rsid w:val="00A74518"/>
    <w:rsid w:val="00A8046A"/>
    <w:rsid w:val="00AC65EB"/>
    <w:rsid w:val="00AE0282"/>
    <w:rsid w:val="00B04025"/>
    <w:rsid w:val="00B2163C"/>
    <w:rsid w:val="00B24233"/>
    <w:rsid w:val="00B35300"/>
    <w:rsid w:val="00B636DE"/>
    <w:rsid w:val="00BA33D1"/>
    <w:rsid w:val="00BD1CC5"/>
    <w:rsid w:val="00BF4B6A"/>
    <w:rsid w:val="00C926AF"/>
    <w:rsid w:val="00CB560F"/>
    <w:rsid w:val="00CD5596"/>
    <w:rsid w:val="00D42E04"/>
    <w:rsid w:val="00D510B0"/>
    <w:rsid w:val="00D564EE"/>
    <w:rsid w:val="00D9420E"/>
    <w:rsid w:val="00E65350"/>
    <w:rsid w:val="00E9533F"/>
    <w:rsid w:val="00EA1C24"/>
    <w:rsid w:val="00EF5463"/>
    <w:rsid w:val="00F45ED1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5586"/>
  <w15:docId w15:val="{EFD57F25-5D3C-4D26-8131-E10C0610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3BFC5-4AB9-40ED-BB5D-67BB8E7A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Creativo</vt:lpstr>
      <vt:lpstr>Valor Creativo</vt:lpstr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Maquetado</dc:title>
  <dc:subject>DESARROLLO DE APLICACIONES WEB</dc:subject>
  <dc:creator>Sergio Cuahutle Vazquez 4AVPG</dc:creator>
  <cp:lastModifiedBy>SCV .</cp:lastModifiedBy>
  <cp:revision>3</cp:revision>
  <dcterms:created xsi:type="dcterms:W3CDTF">2019-04-08T14:01:00Z</dcterms:created>
  <dcterms:modified xsi:type="dcterms:W3CDTF">2019-04-08T14:06:00Z</dcterms:modified>
</cp:coreProperties>
</file>